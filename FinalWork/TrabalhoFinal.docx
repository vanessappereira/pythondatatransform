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0244B" w14:textId="77777777" w:rsidR="00021C04" w:rsidRDefault="00D76AB2">
      <w:r>
        <w:rPr>
          <w:noProof/>
          <w:lang w:bidi="pt-PT"/>
        </w:rPr>
        <w:drawing>
          <wp:anchor distT="0" distB="0" distL="114300" distR="114300" simplePos="0" relativeHeight="251657216" behindDoc="1" locked="0" layoutInCell="1" allowOverlap="1" wp14:anchorId="6BFC50A0" wp14:editId="49AE0203">
            <wp:simplePos x="0" y="0"/>
            <wp:positionH relativeFrom="column">
              <wp:posOffset>-165735</wp:posOffset>
            </wp:positionH>
            <wp:positionV relativeFrom="paragraph">
              <wp:posOffset>-35576</wp:posOffset>
            </wp:positionV>
            <wp:extent cx="7926515" cy="4096987"/>
            <wp:effectExtent l="0" t="0" r="0" b="0"/>
            <wp:wrapNone/>
            <wp:docPr id="5" name="Imagem 5" descr="portátil numa mesa de escri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or-report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515" cy="409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11911"/>
      </w:tblGrid>
      <w:tr w:rsidR="00021C04" w14:paraId="2114E81F" w14:textId="77777777" w:rsidTr="00776712">
        <w:trPr>
          <w:trHeight w:val="14850"/>
        </w:trPr>
        <w:tc>
          <w:tcPr>
            <w:tcW w:w="12229" w:type="dxa"/>
          </w:tcPr>
          <w:p w14:paraId="092D11EA" w14:textId="7E35A5B3" w:rsidR="00021C04" w:rsidRDefault="006B61F0" w:rsidP="00D76AB2">
            <w:pPr>
              <w:ind w:left="720"/>
            </w:pPr>
            <w:r>
              <w:rPr>
                <w:noProof/>
                <w:lang w:bidi="pt-PT"/>
              </w:rPr>
              <mc:AlternateContent>
                <mc:Choice Requires="wpg">
                  <w:drawing>
                    <wp:inline distT="0" distB="0" distL="0" distR="0" wp14:anchorId="6B22C68D" wp14:editId="3027F93F">
                      <wp:extent cx="6496050" cy="8743950"/>
                      <wp:effectExtent l="0" t="0" r="0" b="0"/>
                      <wp:docPr id="9" name="Grupo 9" descr="Título e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96050" cy="8743950"/>
                                <a:chOff x="0" y="0"/>
                                <a:chExt cx="6657975" cy="8743950"/>
                              </a:xfrm>
                            </wpg:grpSpPr>
                            <wps:wsp>
                              <wps:cNvPr id="6" name="Caixa de Texto 6"/>
                              <wps:cNvSpPr txBox="1"/>
                              <wps:spPr>
                                <a:xfrm>
                                  <a:off x="76191" y="3419475"/>
                                  <a:ext cx="4229039" cy="1198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587103" w14:textId="77777777" w:rsidR="006B61F0" w:rsidRPr="00FE6127" w:rsidRDefault="006B61F0" w:rsidP="006B61F0">
                                    <w:pPr>
                                      <w:pStyle w:val="Ttulo"/>
                                      <w:spacing w:before="240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  <w:r w:rsidRPr="00FE6127">
                                      <w:rPr>
                                        <w:sz w:val="52"/>
                                        <w:szCs w:val="52"/>
                                        <w:lang w:bidi="pt-PT"/>
                                      </w:rPr>
                                      <w:t>Projeto Final Limpeza e transformação em Python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ixa de texto 7"/>
                              <wps:cNvSpPr txBox="1"/>
                              <wps:spPr>
                                <a:xfrm>
                                  <a:off x="76200" y="0"/>
                                  <a:ext cx="3004185" cy="1068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F454D5" w14:textId="77777777" w:rsidR="006B61F0" w:rsidRDefault="006B61F0" w:rsidP="006B61F0">
                                    <w:pPr>
                                      <w:pStyle w:val="Ttulo2"/>
                                      <w:ind w:left="720"/>
                                      <w:rPr>
                                        <w:b/>
                                        <w:bCs/>
                                        <w:sz w:val="44"/>
                                        <w:szCs w:val="32"/>
                                        <w:lang w:bidi="pt-PT"/>
                                      </w:rPr>
                                    </w:pPr>
                                    <w:r w:rsidRPr="00FE6127">
                                      <w:rPr>
                                        <w:b/>
                                        <w:bCs/>
                                        <w:sz w:val="44"/>
                                        <w:szCs w:val="32"/>
                                        <w:lang w:bidi="pt-PT"/>
                                      </w:rPr>
                                      <w:t>LTP01_BC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44"/>
                                        <w:szCs w:val="32"/>
                                        <w:lang w:bidi="pt-PT"/>
                                      </w:rPr>
                                      <w:t>_VA</w:t>
                                    </w:r>
                                  </w:p>
                                  <w:p w14:paraId="2F6759EE" w14:textId="77777777" w:rsidR="006B61F0" w:rsidRDefault="006B61F0" w:rsidP="006B61F0">
                                    <w:pPr>
                                      <w:pStyle w:val="Ttulo2"/>
                                      <w:ind w:left="720"/>
                                      <w:rPr>
                                        <w:lang w:bidi="pt-PT"/>
                                      </w:rPr>
                                    </w:pPr>
                                    <w:r>
                                      <w:rPr>
                                        <w:lang w:bidi="pt-PT"/>
                                      </w:rPr>
                                      <w:t>04 de maio de 2024</w:t>
                                    </w:r>
                                  </w:p>
                                  <w:p w14:paraId="2AF1BE2D" w14:textId="77777777" w:rsidR="006B61F0" w:rsidRPr="00FE6127" w:rsidRDefault="006B61F0" w:rsidP="006B61F0">
                                    <w:pPr>
                                      <w:ind w:firstLine="720"/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26"/>
                                        <w:szCs w:val="26"/>
                                        <w:lang w:bidi="pt-PT"/>
                                      </w:rPr>
                                    </w:pPr>
                                    <w:r w:rsidRPr="00FE6127"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26"/>
                                        <w:szCs w:val="26"/>
                                        <w:lang w:bidi="pt-PT"/>
                                      </w:rPr>
                                      <w:t>Vanessa Pereira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1" w:themeShade="BF"/>
                                        <w:sz w:val="26"/>
                                        <w:szCs w:val="26"/>
                                        <w:lang w:bidi="pt-PT"/>
                                      </w:rPr>
                                      <w:t xml:space="preserve"> - 3717278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aixa de texto 8"/>
                              <wps:cNvSpPr txBox="1"/>
                              <wps:spPr>
                                <a:xfrm>
                                  <a:off x="0" y="4866939"/>
                                  <a:ext cx="6657975" cy="38770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199F77" w14:textId="77777777" w:rsidR="006B61F0" w:rsidRPr="00FE6127" w:rsidRDefault="006B61F0" w:rsidP="006B61F0">
                                    <w:pPr>
                                      <w:rPr>
                                        <w:lang w:bidi="pt-PT"/>
                                      </w:rPr>
                                    </w:pPr>
                                    <w:r>
                                      <w:rPr>
                                        <w:lang w:bidi="pt-PT"/>
                                      </w:rPr>
                                      <w:t>T</w:t>
                                    </w:r>
                                    <w:r w:rsidRPr="00FE6127">
                                      <w:rPr>
                                        <w:lang w:bidi="pt-PT"/>
                                      </w:rPr>
                                      <w:t xml:space="preserve">ema prático </w:t>
                                    </w:r>
                                    <w:r>
                                      <w:rPr>
                                        <w:lang w:bidi="pt-PT"/>
                                      </w:rPr>
                                      <w:t xml:space="preserve">para desenvolvimento do trabalho </w:t>
                                    </w:r>
                                    <w:r w:rsidRPr="00FE6127">
                                      <w:rPr>
                                        <w:lang w:bidi="pt-PT"/>
                                      </w:rPr>
                                      <w:t>final tendo em conta os seguintes tópicos da matéria:</w:t>
                                    </w:r>
                                  </w:p>
                                  <w:p w14:paraId="4D0746E9" w14:textId="77777777" w:rsidR="006B61F0" w:rsidRPr="00FE6127" w:rsidRDefault="006B61F0" w:rsidP="006B61F0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spacing w:line="240" w:lineRule="auto"/>
                                      <w:rPr>
                                        <w:lang w:bidi="pt-PT"/>
                                      </w:rPr>
                                    </w:pPr>
                                    <w:r w:rsidRPr="00FE6127">
                                      <w:rPr>
                                        <w:lang w:bidi="pt-PT"/>
                                      </w:rPr>
                                      <w:t>Array's</w:t>
                                    </w:r>
                                  </w:p>
                                  <w:p w14:paraId="2B3838B4" w14:textId="77777777" w:rsidR="006B61F0" w:rsidRPr="00FE6127" w:rsidRDefault="006B61F0" w:rsidP="006B61F0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spacing w:line="240" w:lineRule="auto"/>
                                      <w:rPr>
                                        <w:lang w:bidi="pt-PT"/>
                                      </w:rPr>
                                    </w:pPr>
                                    <w:r w:rsidRPr="00FE6127">
                                      <w:rPr>
                                        <w:lang w:bidi="pt-PT"/>
                                      </w:rPr>
                                      <w:t>Dicionários</w:t>
                                    </w:r>
                                  </w:p>
                                  <w:p w14:paraId="26E425FD" w14:textId="77777777" w:rsidR="006B61F0" w:rsidRPr="00FE6127" w:rsidRDefault="006B61F0" w:rsidP="006B61F0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spacing w:line="240" w:lineRule="auto"/>
                                      <w:rPr>
                                        <w:lang w:bidi="pt-PT"/>
                                      </w:rPr>
                                    </w:pPr>
                                    <w:r w:rsidRPr="00FE6127">
                                      <w:rPr>
                                        <w:lang w:bidi="pt-PT"/>
                                      </w:rPr>
                                      <w:t>DataFrame</w:t>
                                    </w:r>
                                    <w:r>
                                      <w:rPr>
                                        <w:lang w:bidi="pt-PT"/>
                                      </w:rPr>
                                      <w:t>s</w:t>
                                    </w:r>
                                  </w:p>
                                  <w:p w14:paraId="19921129" w14:textId="77777777" w:rsidR="006B61F0" w:rsidRPr="00FE6127" w:rsidRDefault="006B61F0" w:rsidP="006B61F0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spacing w:line="240" w:lineRule="auto"/>
                                      <w:rPr>
                                        <w:lang w:bidi="pt-PT"/>
                                      </w:rPr>
                                    </w:pPr>
                                    <w:r w:rsidRPr="00FE6127">
                                      <w:rPr>
                                        <w:lang w:bidi="pt-PT"/>
                                      </w:rPr>
                                      <w:t>Utilização das bibliotecas/módulos: Numpy, Matplotlib e Scikit-Learn</w:t>
                                    </w:r>
                                  </w:p>
                                  <w:p w14:paraId="13A918DB" w14:textId="77777777" w:rsidR="006B61F0" w:rsidRPr="00FE6127" w:rsidRDefault="006B61F0" w:rsidP="006B61F0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spacing w:line="240" w:lineRule="auto"/>
                                      <w:rPr>
                                        <w:lang w:bidi="pt-PT"/>
                                      </w:rPr>
                                    </w:pPr>
                                    <w:r w:rsidRPr="00FE6127">
                                      <w:rPr>
                                        <w:lang w:bidi="pt-PT"/>
                                      </w:rPr>
                                      <w:t>Ciclos, variáveis, funções como de costume,</w:t>
                                    </w:r>
                                  </w:p>
                                  <w:p w14:paraId="592B3D8F" w14:textId="77777777" w:rsidR="006B61F0" w:rsidRPr="00FE6127" w:rsidRDefault="006B61F0" w:rsidP="006B61F0">
                                    <w:pPr>
                                      <w:numPr>
                                        <w:ilvl w:val="0"/>
                                        <w:numId w:val="2"/>
                                      </w:numPr>
                                      <w:spacing w:line="240" w:lineRule="auto"/>
                                      <w:rPr>
                                        <w:lang w:bidi="pt-PT"/>
                                      </w:rPr>
                                    </w:pPr>
                                    <w:r>
                                      <w:rPr>
                                        <w:lang w:bidi="pt-PT"/>
                                      </w:rPr>
                                      <w:t>Ter</w:t>
                                    </w:r>
                                    <w:r w:rsidRPr="00FE6127">
                                      <w:rPr>
                                        <w:lang w:bidi="pt-PT"/>
                                      </w:rPr>
                                      <w:t xml:space="preserve"> em consideração as salvaguardas e avisos a contar com o erro humano.</w:t>
                                    </w:r>
                                  </w:p>
                                  <w:p w14:paraId="6AE57309" w14:textId="77777777" w:rsidR="006B61F0" w:rsidRDefault="006B61F0" w:rsidP="006B61F0">
                                    <w:pPr>
                                      <w:pStyle w:val="Ttulo2"/>
                                      <w:rPr>
                                        <w:lang w:bidi="pt-PT"/>
                                      </w:rPr>
                                    </w:pPr>
                                  </w:p>
                                  <w:p w14:paraId="7F7B032C" w14:textId="77777777" w:rsidR="006B61F0" w:rsidRDefault="006B61F0" w:rsidP="006B61F0">
                                    <w:pPr>
                                      <w:pStyle w:val="Ttulo2"/>
                                      <w:rPr>
                                        <w:lang w:bidi="pt-PT"/>
                                      </w:rPr>
                                    </w:pPr>
                                  </w:p>
                                  <w:p w14:paraId="2D35A632" w14:textId="77777777" w:rsidR="006B61F0" w:rsidRPr="007E5EEB" w:rsidRDefault="006B61F0" w:rsidP="006B61F0">
                                    <w:pPr>
                                      <w:pStyle w:val="Ttulo2"/>
                                    </w:pPr>
                                    <w:r>
                                      <w:rPr>
                                        <w:lang w:bidi="pt-PT"/>
                                      </w:rPr>
                                      <w:t>Este projeto final decidi por realizar uma biblioteca de livros</w:t>
                                    </w:r>
                                    <w:r w:rsidRPr="007E5EEB">
                                      <w:rPr>
                                        <w:lang w:bidi="pt-PT"/>
                                      </w:rPr>
                                      <w:t>.</w:t>
                                    </w:r>
                                    <w:r>
                                      <w:rPr>
                                        <w:lang w:bidi="pt-PT"/>
                                      </w:rPr>
                                      <w:t xml:space="preserve"> No qual se poderá realizar a gestão da sua coleção, guardar o ficheiro criado em DataFrame, verificar a percentagem de cada que tem de cada coleção.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22C68D" id="Grupo 9" o:spid="_x0000_s1026" alt="Título e Texto&#10;" style="width:511.5pt;height:688.5pt;mso-position-horizontal-relative:char;mso-position-vertical-relative:line" coordsize="66579,8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6" o:spid="_x0000_s1027" type="#_x0000_t202" style="position:absolute;left:761;top:34194;width:42291;height:11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" fillcolor="#323e4f [2415]" stroked="f" strokeweight=".5pt">
                        <v:textbox>
                          <w:txbxContent>
                            <w:p w14:paraId="28587103" w14:textId="77777777" w:rsidR="006B61F0" w:rsidRPr="00FE6127" w:rsidRDefault="006B61F0" w:rsidP="006B61F0">
                              <w:pPr>
                                <w:pStyle w:val="Ttulo"/>
                                <w:spacing w:before="240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FE6127">
                                <w:rPr>
                                  <w:sz w:val="52"/>
                                  <w:szCs w:val="52"/>
                                  <w:lang w:bidi="pt-PT"/>
                                </w:rPr>
                                <w:t>Projeto Final Limpeza e transformação em Python</w:t>
                              </w:r>
                            </w:p>
                          </w:txbxContent>
                        </v:textbox>
                      </v:shape>
                      <v:shape id="Caixa de texto 7" o:spid="_x0000_s1028" type="#_x0000_t202" style="position:absolute;left:762;width:30041;height:10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63F454D5" w14:textId="77777777" w:rsidR="006B61F0" w:rsidRDefault="006B61F0" w:rsidP="006B61F0">
                              <w:pPr>
                                <w:pStyle w:val="Ttulo2"/>
                                <w:ind w:left="720"/>
                                <w:rPr>
                                  <w:b/>
                                  <w:bCs/>
                                  <w:sz w:val="44"/>
                                  <w:szCs w:val="32"/>
                                  <w:lang w:bidi="pt-PT"/>
                                </w:rPr>
                              </w:pPr>
                              <w:r w:rsidRPr="00FE6127">
                                <w:rPr>
                                  <w:b/>
                                  <w:bCs/>
                                  <w:sz w:val="44"/>
                                  <w:szCs w:val="32"/>
                                  <w:lang w:bidi="pt-PT"/>
                                </w:rPr>
                                <w:t>LTP01_BC</w:t>
                              </w:r>
                              <w:r>
                                <w:rPr>
                                  <w:b/>
                                  <w:bCs/>
                                  <w:sz w:val="44"/>
                                  <w:szCs w:val="32"/>
                                  <w:lang w:bidi="pt-PT"/>
                                </w:rPr>
                                <w:t>_VA</w:t>
                              </w:r>
                            </w:p>
                            <w:p w14:paraId="2F6759EE" w14:textId="77777777" w:rsidR="006B61F0" w:rsidRDefault="006B61F0" w:rsidP="006B61F0">
                              <w:pPr>
                                <w:pStyle w:val="Ttulo2"/>
                                <w:ind w:left="720"/>
                                <w:rPr>
                                  <w:lang w:bidi="pt-PT"/>
                                </w:rPr>
                              </w:pPr>
                              <w:r>
                                <w:rPr>
                                  <w:lang w:bidi="pt-PT"/>
                                </w:rPr>
                                <w:t>04 de maio de 2024</w:t>
                              </w:r>
                            </w:p>
                            <w:p w14:paraId="2AF1BE2D" w14:textId="77777777" w:rsidR="006B61F0" w:rsidRPr="00FE6127" w:rsidRDefault="006B61F0" w:rsidP="006B61F0">
                              <w:pPr>
                                <w:ind w:firstLine="720"/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26"/>
                                  <w:szCs w:val="26"/>
                                  <w:lang w:bidi="pt-PT"/>
                                </w:rPr>
                              </w:pPr>
                              <w:r w:rsidRPr="00FE6127"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26"/>
                                  <w:szCs w:val="26"/>
                                  <w:lang w:bidi="pt-PT"/>
                                </w:rPr>
                                <w:t>Vanessa Pereira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F5496" w:themeColor="accent1" w:themeShade="BF"/>
                                  <w:sz w:val="26"/>
                                  <w:szCs w:val="26"/>
                                  <w:lang w:bidi="pt-PT"/>
                                </w:rPr>
                                <w:t xml:space="preserve"> - 3717278</w:t>
                              </w:r>
                            </w:p>
                          </w:txbxContent>
                        </v:textbox>
                      </v:shape>
                      <v:shape id="Caixa de texto 8" o:spid="_x0000_s1029" type="#_x0000_t202" style="position:absolute;top:48669;width:66579;height:38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17199F77" w14:textId="77777777" w:rsidR="006B61F0" w:rsidRPr="00FE6127" w:rsidRDefault="006B61F0" w:rsidP="006B61F0">
                              <w:pPr>
                                <w:rPr>
                                  <w:lang w:bidi="pt-PT"/>
                                </w:rPr>
                              </w:pPr>
                              <w:r>
                                <w:rPr>
                                  <w:lang w:bidi="pt-PT"/>
                                </w:rPr>
                                <w:t>T</w:t>
                              </w:r>
                              <w:r w:rsidRPr="00FE6127">
                                <w:rPr>
                                  <w:lang w:bidi="pt-PT"/>
                                </w:rPr>
                                <w:t xml:space="preserve">ema prático </w:t>
                              </w:r>
                              <w:r>
                                <w:rPr>
                                  <w:lang w:bidi="pt-PT"/>
                                </w:rPr>
                                <w:t xml:space="preserve">para desenvolvimento do trabalho </w:t>
                              </w:r>
                              <w:r w:rsidRPr="00FE6127">
                                <w:rPr>
                                  <w:lang w:bidi="pt-PT"/>
                                </w:rPr>
                                <w:t>final tendo em conta os seguintes tópicos da matéria:</w:t>
                              </w:r>
                            </w:p>
                            <w:p w14:paraId="4D0746E9" w14:textId="77777777" w:rsidR="006B61F0" w:rsidRPr="00FE6127" w:rsidRDefault="006B61F0" w:rsidP="006B61F0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lang w:bidi="pt-PT"/>
                                </w:rPr>
                              </w:pPr>
                              <w:r w:rsidRPr="00FE6127">
                                <w:rPr>
                                  <w:lang w:bidi="pt-PT"/>
                                </w:rPr>
                                <w:t>Array's</w:t>
                              </w:r>
                            </w:p>
                            <w:p w14:paraId="2B3838B4" w14:textId="77777777" w:rsidR="006B61F0" w:rsidRPr="00FE6127" w:rsidRDefault="006B61F0" w:rsidP="006B61F0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lang w:bidi="pt-PT"/>
                                </w:rPr>
                              </w:pPr>
                              <w:r w:rsidRPr="00FE6127">
                                <w:rPr>
                                  <w:lang w:bidi="pt-PT"/>
                                </w:rPr>
                                <w:t>Dicionários</w:t>
                              </w:r>
                            </w:p>
                            <w:p w14:paraId="26E425FD" w14:textId="77777777" w:rsidR="006B61F0" w:rsidRPr="00FE6127" w:rsidRDefault="006B61F0" w:rsidP="006B61F0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lang w:bidi="pt-PT"/>
                                </w:rPr>
                              </w:pPr>
                              <w:r w:rsidRPr="00FE6127">
                                <w:rPr>
                                  <w:lang w:bidi="pt-PT"/>
                                </w:rPr>
                                <w:t>DataFrame</w:t>
                              </w:r>
                              <w:r>
                                <w:rPr>
                                  <w:lang w:bidi="pt-PT"/>
                                </w:rPr>
                                <w:t>s</w:t>
                              </w:r>
                            </w:p>
                            <w:p w14:paraId="19921129" w14:textId="77777777" w:rsidR="006B61F0" w:rsidRPr="00FE6127" w:rsidRDefault="006B61F0" w:rsidP="006B61F0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lang w:bidi="pt-PT"/>
                                </w:rPr>
                              </w:pPr>
                              <w:r w:rsidRPr="00FE6127">
                                <w:rPr>
                                  <w:lang w:bidi="pt-PT"/>
                                </w:rPr>
                                <w:t>Utilização das bibliotecas/módulos: Numpy, Matplotlib e Scikit-Learn</w:t>
                              </w:r>
                            </w:p>
                            <w:p w14:paraId="13A918DB" w14:textId="77777777" w:rsidR="006B61F0" w:rsidRPr="00FE6127" w:rsidRDefault="006B61F0" w:rsidP="006B61F0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lang w:bidi="pt-PT"/>
                                </w:rPr>
                              </w:pPr>
                              <w:r w:rsidRPr="00FE6127">
                                <w:rPr>
                                  <w:lang w:bidi="pt-PT"/>
                                </w:rPr>
                                <w:t>Ciclos, variáveis, funções como de costume,</w:t>
                              </w:r>
                            </w:p>
                            <w:p w14:paraId="592B3D8F" w14:textId="77777777" w:rsidR="006B61F0" w:rsidRPr="00FE6127" w:rsidRDefault="006B61F0" w:rsidP="006B61F0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lang w:bidi="pt-PT"/>
                                </w:rPr>
                              </w:pPr>
                              <w:r>
                                <w:rPr>
                                  <w:lang w:bidi="pt-PT"/>
                                </w:rPr>
                                <w:t>Ter</w:t>
                              </w:r>
                              <w:r w:rsidRPr="00FE6127">
                                <w:rPr>
                                  <w:lang w:bidi="pt-PT"/>
                                </w:rPr>
                                <w:t xml:space="preserve"> em consideração as salvaguardas e avisos a contar com o erro humano.</w:t>
                              </w:r>
                            </w:p>
                            <w:p w14:paraId="6AE57309" w14:textId="77777777" w:rsidR="006B61F0" w:rsidRDefault="006B61F0" w:rsidP="006B61F0">
                              <w:pPr>
                                <w:pStyle w:val="Ttulo2"/>
                                <w:rPr>
                                  <w:lang w:bidi="pt-PT"/>
                                </w:rPr>
                              </w:pPr>
                            </w:p>
                            <w:p w14:paraId="7F7B032C" w14:textId="77777777" w:rsidR="006B61F0" w:rsidRDefault="006B61F0" w:rsidP="006B61F0">
                              <w:pPr>
                                <w:pStyle w:val="Ttulo2"/>
                                <w:rPr>
                                  <w:lang w:bidi="pt-PT"/>
                                </w:rPr>
                              </w:pPr>
                            </w:p>
                            <w:p w14:paraId="2D35A632" w14:textId="77777777" w:rsidR="006B61F0" w:rsidRPr="007E5EEB" w:rsidRDefault="006B61F0" w:rsidP="006B61F0">
                              <w:pPr>
                                <w:pStyle w:val="Ttulo2"/>
                              </w:pPr>
                              <w:r>
                                <w:rPr>
                                  <w:lang w:bidi="pt-PT"/>
                                </w:rPr>
                                <w:t>Este projeto final decidi por realizar uma biblioteca de livros</w:t>
                              </w:r>
                              <w:r w:rsidRPr="007E5EEB">
                                <w:rPr>
                                  <w:lang w:bidi="pt-PT"/>
                                </w:rPr>
                                <w:t>.</w:t>
                              </w:r>
                              <w:r>
                                <w:rPr>
                                  <w:lang w:bidi="pt-PT"/>
                                </w:rPr>
                                <w:t xml:space="preserve"> No qual se poderá realizar a gestão da sua coleção, guardar o ficheiro criado em DataFrame, verificar a percentagem de cada que tem de cada coleção.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1111B" w14:paraId="04B0FEE7" w14:textId="77777777" w:rsidTr="00A1111B">
        <w:trPr>
          <w:trHeight w:val="900"/>
        </w:trPr>
        <w:tc>
          <w:tcPr>
            <w:tcW w:w="12229" w:type="dxa"/>
            <w:vAlign w:val="bottom"/>
          </w:tcPr>
          <w:p w14:paraId="3A19A3E3" w14:textId="77777777" w:rsidR="00A1111B" w:rsidRDefault="00A1111B" w:rsidP="00A1111B">
            <w:pPr>
              <w:ind w:left="720"/>
              <w:jc w:val="right"/>
              <w:rPr>
                <w:noProof/>
              </w:rPr>
            </w:pPr>
            <w:r>
              <w:rPr>
                <w:noProof/>
                <w:lang w:bidi="pt-PT"/>
              </w:rPr>
              <w:t>Página 1</w:t>
            </w:r>
          </w:p>
        </w:tc>
      </w:tr>
    </w:tbl>
    <w:p w14:paraId="152FA9AE" w14:textId="77777777" w:rsidR="000B4502" w:rsidRDefault="000B4502"/>
    <w:p w14:paraId="608D2FCE" w14:textId="77777777" w:rsidR="000B4502" w:rsidRDefault="000B4502"/>
    <w:tbl>
      <w:tblPr>
        <w:tblW w:w="11809" w:type="dxa"/>
        <w:tblInd w:w="5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3753"/>
        <w:gridCol w:w="1837"/>
        <w:gridCol w:w="6219"/>
      </w:tblGrid>
      <w:tr w:rsidR="006B61F0" w14:paraId="7A85D130" w14:textId="77777777" w:rsidTr="006B61F0">
        <w:trPr>
          <w:trHeight w:val="1772"/>
        </w:trPr>
        <w:tc>
          <w:tcPr>
            <w:tcW w:w="5590" w:type="dxa"/>
            <w:gridSpan w:val="2"/>
            <w:vAlign w:val="center"/>
          </w:tcPr>
          <w:p w14:paraId="236FE980" w14:textId="10D80B11" w:rsidR="00515218" w:rsidRDefault="006B61F0" w:rsidP="006B61F0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2D35E2" wp14:editId="4396982E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267970</wp:posOffset>
                      </wp:positionV>
                      <wp:extent cx="2419350" cy="1068705"/>
                      <wp:effectExtent l="0" t="0" r="0" b="0"/>
                      <wp:wrapNone/>
                      <wp:docPr id="1052243428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9350" cy="1068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9F9848" w14:textId="77777777" w:rsidR="006B61F0" w:rsidRDefault="006B61F0" w:rsidP="006B61F0">
                                  <w:pPr>
                                    <w:pStyle w:val="Ttulo2"/>
                                    <w:jc w:val="center"/>
                                    <w:rPr>
                                      <w:b/>
                                      <w:bCs/>
                                      <w:sz w:val="44"/>
                                      <w:szCs w:val="32"/>
                                      <w:lang w:bidi="pt-PT"/>
                                    </w:rPr>
                                  </w:pPr>
                                  <w:r w:rsidRPr="00FE6127">
                                    <w:rPr>
                                      <w:b/>
                                      <w:bCs/>
                                      <w:sz w:val="44"/>
                                      <w:szCs w:val="32"/>
                                      <w:lang w:bidi="pt-PT"/>
                                    </w:rPr>
                                    <w:t>LTP01_BC</w:t>
                                  </w:r>
                                  <w:r>
                                    <w:rPr>
                                      <w:b/>
                                      <w:bCs/>
                                      <w:sz w:val="44"/>
                                      <w:szCs w:val="32"/>
                                      <w:lang w:bidi="pt-PT"/>
                                    </w:rPr>
                                    <w:t>_VA</w:t>
                                  </w:r>
                                </w:p>
                                <w:p w14:paraId="5CA1E43C" w14:textId="6A5C5E85" w:rsidR="006B61F0" w:rsidRDefault="006B61F0" w:rsidP="006B61F0">
                                  <w:pPr>
                                    <w:pStyle w:val="Ttulo2"/>
                                    <w:jc w:val="center"/>
                                    <w:rPr>
                                      <w:lang w:bidi="pt-PT"/>
                                    </w:rPr>
                                  </w:pPr>
                                  <w:r>
                                    <w:rPr>
                                      <w:lang w:bidi="pt-PT"/>
                                    </w:rPr>
                                    <w:t>4 de maio de 2024</w:t>
                                  </w:r>
                                </w:p>
                                <w:p w14:paraId="49BDC915" w14:textId="77777777" w:rsidR="006B61F0" w:rsidRPr="00FE6127" w:rsidRDefault="006B61F0" w:rsidP="006B61F0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z w:val="26"/>
                                      <w:szCs w:val="26"/>
                                      <w:lang w:bidi="pt-PT"/>
                                    </w:rPr>
                                  </w:pPr>
                                  <w:r w:rsidRPr="00FE6127"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z w:val="26"/>
                                      <w:szCs w:val="26"/>
                                      <w:lang w:bidi="pt-PT"/>
                                    </w:rPr>
                                    <w:t>Vanessa Pereira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z w:val="26"/>
                                      <w:szCs w:val="26"/>
                                      <w:lang w:bidi="pt-PT"/>
                                    </w:rPr>
                                    <w:t xml:space="preserve"> - 3717278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D35E2" id="Caixa de texto 1" o:spid="_x0000_s1030" type="#_x0000_t202" style="position:absolute;margin-left:19.5pt;margin-top:21.1pt;width:190.5pt;height:8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" fillcolor="#f2f2f2 [3052]" stroked="f" strokeweight=".5pt">
                      <v:textbox>
                        <w:txbxContent>
                          <w:p w14:paraId="439F9848" w14:textId="77777777" w:rsidR="006B61F0" w:rsidRDefault="006B61F0" w:rsidP="006B61F0">
                            <w:pPr>
                              <w:pStyle w:val="Ttulo2"/>
                              <w:jc w:val="center"/>
                              <w:rPr>
                                <w:b/>
                                <w:bCs/>
                                <w:sz w:val="44"/>
                                <w:szCs w:val="32"/>
                                <w:lang w:bidi="pt-PT"/>
                              </w:rPr>
                            </w:pPr>
                            <w:r w:rsidRPr="00FE6127">
                              <w:rPr>
                                <w:b/>
                                <w:bCs/>
                                <w:sz w:val="44"/>
                                <w:szCs w:val="32"/>
                                <w:lang w:bidi="pt-PT"/>
                              </w:rPr>
                              <w:t>LTP01_BC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32"/>
                                <w:lang w:bidi="pt-PT"/>
                              </w:rPr>
                              <w:t>_VA</w:t>
                            </w:r>
                          </w:p>
                          <w:p w14:paraId="5CA1E43C" w14:textId="6A5C5E85" w:rsidR="006B61F0" w:rsidRDefault="006B61F0" w:rsidP="006B61F0">
                            <w:pPr>
                              <w:pStyle w:val="Ttulo2"/>
                              <w:jc w:val="center"/>
                              <w:rPr>
                                <w:lang w:bidi="pt-PT"/>
                              </w:rPr>
                            </w:pPr>
                            <w:r>
                              <w:rPr>
                                <w:lang w:bidi="pt-PT"/>
                              </w:rPr>
                              <w:t>4 de maio de 2024</w:t>
                            </w:r>
                          </w:p>
                          <w:p w14:paraId="49BDC915" w14:textId="77777777" w:rsidR="006B61F0" w:rsidRPr="00FE6127" w:rsidRDefault="006B61F0" w:rsidP="006B61F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26"/>
                                <w:szCs w:val="26"/>
                                <w:lang w:bidi="pt-PT"/>
                              </w:rPr>
                            </w:pPr>
                            <w:r w:rsidRPr="00FE6127"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26"/>
                                <w:szCs w:val="26"/>
                                <w:lang w:bidi="pt-PT"/>
                              </w:rPr>
                              <w:t>Vanessa Pereira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26"/>
                                <w:szCs w:val="26"/>
                                <w:lang w:bidi="pt-PT"/>
                              </w:rPr>
                              <w:t xml:space="preserve"> - 3717278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19" w:type="dxa"/>
            <w:vAlign w:val="center"/>
          </w:tcPr>
          <w:p w14:paraId="175D8A0D" w14:textId="62BFB2A0" w:rsidR="00515218" w:rsidRDefault="00515218" w:rsidP="006B61F0">
            <w:pPr>
              <w:spacing w:after="0" w:line="240" w:lineRule="auto"/>
            </w:pPr>
          </w:p>
        </w:tc>
      </w:tr>
      <w:tr w:rsidR="006B61F0" w14:paraId="310654BF" w14:textId="77777777" w:rsidTr="006B61F0">
        <w:trPr>
          <w:trHeight w:val="5140"/>
        </w:trPr>
        <w:tc>
          <w:tcPr>
            <w:tcW w:w="3753" w:type="dxa"/>
            <w:vAlign w:val="center"/>
          </w:tcPr>
          <w:p w14:paraId="7AB70EAD" w14:textId="77777777" w:rsidR="000B4502" w:rsidRDefault="000B4502" w:rsidP="006B61F0">
            <w:pPr>
              <w:spacing w:after="0" w:line="240" w:lineRule="auto"/>
            </w:pPr>
            <w:r w:rsidRPr="000B4502"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2C9AF7D5" wp14:editId="50227FB1">
                      <wp:extent cx="475013" cy="676894"/>
                      <wp:effectExtent l="0" t="0" r="1270" b="9525"/>
                      <wp:docPr id="13" name="Caixa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B5C9F4" w14:textId="77777777" w:rsidR="000B4502" w:rsidRDefault="000B4502" w:rsidP="000B4502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bidi="pt-PT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9AF7D5" id="Caixa de Texto 13" o:spid="_x0000_s1031" type="#_x0000_t202" style="width:37.4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vGMAIAAFo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" fillcolor="white [3201]" stroked="f" strokeweight=".5pt">
                      <v:textbox>
                        <w:txbxContent>
                          <w:p w14:paraId="0EB5C9F4" w14:textId="77777777" w:rsidR="000B4502" w:rsidRDefault="000B4502" w:rsidP="000B4502">
                            <w:pPr>
                              <w:pStyle w:val="Ttulo1"/>
                            </w:pPr>
                            <w:r>
                              <w:rPr>
                                <w:lang w:bidi="pt-PT"/>
                              </w:rPr>
                              <w:t>01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568996EB" wp14:editId="0C3E4BDC">
                      <wp:extent cx="1674421" cy="676894"/>
                      <wp:effectExtent l="0" t="0" r="2540" b="9525"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4421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67D075" w14:textId="58570AAB" w:rsidR="000B4502" w:rsidRDefault="00706D6E" w:rsidP="000B4502">
                                  <w:pPr>
                                    <w:pStyle w:val="Ttulo3"/>
                                  </w:pPr>
                                  <w:r>
                                    <w:rPr>
                                      <w:lang w:bidi="pt-PT"/>
                                    </w:rPr>
                                    <w:t>Criação das bases do programa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8996EB" id="Caixa de Texto 16" o:spid="_x0000_s1032" type="#_x0000_t202" style="width:131.8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" fillcolor="white [3201]" stroked="f" strokeweight=".5pt">
                      <v:textbox>
                        <w:txbxContent>
                          <w:p w14:paraId="0867D075" w14:textId="58570AAB" w:rsidR="000B4502" w:rsidRDefault="00706D6E" w:rsidP="000B4502">
                            <w:pPr>
                              <w:pStyle w:val="Ttulo3"/>
                            </w:pPr>
                            <w:r>
                              <w:rPr>
                                <w:lang w:bidi="pt-PT"/>
                              </w:rPr>
                              <w:t>Criação das bases do programa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12174B47" wp14:editId="22AFA0E9">
                      <wp:extent cx="475013" cy="676894"/>
                      <wp:effectExtent l="0" t="0" r="1270" b="9525"/>
                      <wp:docPr id="15" name="Caixa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EDE340" w14:textId="77777777" w:rsidR="000B4502" w:rsidRDefault="000B4502" w:rsidP="000B4502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bidi="pt-PT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174B47" id="Caixa de texto 15" o:spid="_x0000_s1033" type="#_x0000_t202" style="width:37.4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W3MAIAAFo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" fillcolor="white [3201]" stroked="f" strokeweight=".5pt">
                      <v:textbox>
                        <w:txbxContent>
                          <w:p w14:paraId="60EDE340" w14:textId="77777777" w:rsidR="000B4502" w:rsidRDefault="000B4502" w:rsidP="000B4502">
                            <w:pPr>
                              <w:pStyle w:val="Ttulo1"/>
                            </w:pPr>
                            <w:r>
                              <w:rPr>
                                <w:lang w:bidi="pt-PT"/>
                              </w:rPr>
                              <w:t>02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46BCD460" wp14:editId="2103075D">
                      <wp:extent cx="1674421" cy="676894"/>
                      <wp:effectExtent l="0" t="0" r="2540" b="9525"/>
                      <wp:docPr id="14" name="Caixa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4421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640021" w14:textId="68431CAF" w:rsidR="000B4502" w:rsidRDefault="00706D6E" w:rsidP="000B4502">
                                  <w:pPr>
                                    <w:pStyle w:val="Ttulo3"/>
                                  </w:pPr>
                                  <w:r>
                                    <w:rPr>
                                      <w:lang w:bidi="pt-PT"/>
                                    </w:rPr>
                                    <w:t>Funções criadas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BCD460" id="Caixa de Texto 14" o:spid="_x0000_s1034" type="#_x0000_t202" style="width:131.8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" fillcolor="white [3201]" stroked="f" strokeweight=".5pt">
                      <v:textbox>
                        <w:txbxContent>
                          <w:p w14:paraId="60640021" w14:textId="68431CAF" w:rsidR="000B4502" w:rsidRDefault="00706D6E" w:rsidP="000B4502">
                            <w:pPr>
                              <w:pStyle w:val="Ttulo3"/>
                            </w:pPr>
                            <w:r>
                              <w:rPr>
                                <w:lang w:bidi="pt-PT"/>
                              </w:rPr>
                              <w:t>Funções criadas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1C348FBE" wp14:editId="277B366E">
                      <wp:extent cx="475013" cy="676894"/>
                      <wp:effectExtent l="0" t="0" r="1270" b="9525"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5013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E48EB5" w14:textId="77777777" w:rsidR="000B4502" w:rsidRDefault="000B4502" w:rsidP="000B4502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bidi="pt-PT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348FBE" id="Caixa de texto 18" o:spid="_x0000_s1035" type="#_x0000_t202" style="width:37.4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" fillcolor="white [3201]" stroked="f" strokeweight=".5pt">
                      <v:textbox>
                        <w:txbxContent>
                          <w:p w14:paraId="17E48EB5" w14:textId="77777777" w:rsidR="000B4502" w:rsidRDefault="000B4502" w:rsidP="000B4502">
                            <w:pPr>
                              <w:pStyle w:val="Ttulo1"/>
                            </w:pPr>
                            <w:r>
                              <w:rPr>
                                <w:lang w:bidi="pt-PT"/>
                              </w:rPr>
                              <w:t>03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B4502"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3CE3DB99" wp14:editId="155CB7C7">
                      <wp:extent cx="1674421" cy="676894"/>
                      <wp:effectExtent l="0" t="0" r="2540" b="9525"/>
                      <wp:docPr id="17" name="Caixa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4421" cy="6768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3CC1B0" w14:textId="4CF0FEED" w:rsidR="000B4502" w:rsidRDefault="00706D6E" w:rsidP="000B4502">
                                  <w:pPr>
                                    <w:pStyle w:val="Ttulo3"/>
                                  </w:pPr>
                                  <w:r>
                                    <w:rPr>
                                      <w:lang w:bidi="pt-PT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E3DB99" id="Caixa de texto 17" o:spid="_x0000_s1036" type="#_x0000_t202" style="width:131.8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" fillcolor="white [3201]" stroked="f" strokeweight=".5pt">
                      <v:textbox>
                        <w:txbxContent>
                          <w:p w14:paraId="543CC1B0" w14:textId="4CF0FEED" w:rsidR="000B4502" w:rsidRDefault="00706D6E" w:rsidP="000B4502">
                            <w:pPr>
                              <w:pStyle w:val="Ttulo3"/>
                            </w:pPr>
                            <w:r>
                              <w:rPr>
                                <w:lang w:bidi="pt-PT"/>
                              </w:rPr>
                              <w:t>Menu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056" w:type="dxa"/>
            <w:gridSpan w:val="2"/>
            <w:vAlign w:val="center"/>
          </w:tcPr>
          <w:p w14:paraId="5BBB06F2" w14:textId="1E787C60" w:rsidR="000B4502" w:rsidRDefault="000B4502" w:rsidP="006B61F0">
            <w:pPr>
              <w:spacing w:after="0" w:line="240" w:lineRule="auto"/>
            </w:pPr>
            <w:r w:rsidRPr="000B4502"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33E8B726" wp14:editId="0BBBFD18">
                      <wp:extent cx="4381500" cy="7667625"/>
                      <wp:effectExtent l="0" t="0" r="0" b="9525"/>
                      <wp:docPr id="11" name="Caixa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1500" cy="7667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F37538" w14:textId="7EAF8D60" w:rsidR="000B4502" w:rsidRDefault="00FE6127" w:rsidP="000B4502">
                                  <w:pPr>
                                    <w:pStyle w:val="Ttulo1"/>
                                  </w:pPr>
                                  <w:r>
                                    <w:rPr>
                                      <w:lang w:bidi="pt-PT"/>
                                    </w:rPr>
                                    <w:t>Base</w:t>
                                  </w:r>
                                </w:p>
                                <w:p w14:paraId="55E4B84A" w14:textId="41FEBB11" w:rsidR="000B4502" w:rsidRDefault="00FE6127" w:rsidP="000B4502">
                                  <w:pPr>
                                    <w:rPr>
                                      <w:lang w:bidi="pt-PT"/>
                                    </w:rPr>
                                  </w:pPr>
                                  <w:r>
                                    <w:rPr>
                                      <w:lang w:bidi="pt-PT"/>
                                    </w:rPr>
                                    <w:t xml:space="preserve">Irá ter uma base já pré-definida para que se possa </w:t>
                                  </w:r>
                                  <w:r w:rsidR="00706D6E">
                                    <w:rPr>
                                      <w:lang w:bidi="pt-PT"/>
                                    </w:rPr>
                                    <w:t xml:space="preserve">listar os livros e que não seja necessário neste momento adicionar colunas. </w:t>
                                  </w:r>
                                </w:p>
                                <w:p w14:paraId="207179C3" w14:textId="284AF85E" w:rsidR="00706D6E" w:rsidRDefault="00706D6E" w:rsidP="000B4502">
                                  <w:r>
                                    <w:rPr>
                                      <w:lang w:bidi="pt-PT"/>
                                    </w:rPr>
                                    <w:t>Terá um dicionário pré-definido com o título, autor, ano e coleção (estilo de livro)</w:t>
                                  </w:r>
                                </w:p>
                                <w:p w14:paraId="427ECBA5" w14:textId="088C7A9E" w:rsidR="000B4502" w:rsidRDefault="0015341F" w:rsidP="000B4502">
                                  <w:pPr>
                                    <w:pStyle w:val="Ttulo2"/>
                                  </w:pPr>
                                  <w:r>
                                    <w:rPr>
                                      <w:lang w:bidi="pt-PT"/>
                                    </w:rPr>
                                    <w:t xml:space="preserve">Funções - </w:t>
                                  </w:r>
                                  <w:proofErr w:type="spellStart"/>
                                  <w:r>
                                    <w:rPr>
                                      <w:lang w:bidi="pt-PT"/>
                                    </w:rPr>
                                    <w:t>backend</w:t>
                                  </w:r>
                                  <w:proofErr w:type="spellEnd"/>
                                </w:p>
                                <w:p w14:paraId="15574DD7" w14:textId="1CFD9D8F" w:rsidR="000B4502" w:rsidRDefault="0015341F" w:rsidP="000B4502">
                                  <w:pPr>
                                    <w:rPr>
                                      <w:i/>
                                      <w:iCs/>
                                      <w:lang w:bidi="pt-PT"/>
                                    </w:rPr>
                                  </w:pPr>
                                  <w:r>
                                    <w:rPr>
                                      <w:lang w:bidi="pt-PT"/>
                                    </w:rPr>
                                    <w:t xml:space="preserve">Para este programa foram utilizados os módulos </w:t>
                                  </w:r>
                                  <w:r w:rsidRPr="0015341F">
                                    <w:rPr>
                                      <w:i/>
                                      <w:iCs/>
                                      <w:lang w:bidi="pt-PT"/>
                                    </w:rPr>
                                    <w:t xml:space="preserve">os, pandas e </w:t>
                                  </w:r>
                                  <w:proofErr w:type="spellStart"/>
                                  <w:r w:rsidRPr="0015341F">
                                    <w:rPr>
                                      <w:i/>
                                      <w:iCs/>
                                      <w:lang w:bidi="pt-PT"/>
                                    </w:rPr>
                                    <w:t>matplotlib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lang w:bidi="pt-PT"/>
                                    </w:rPr>
                                    <w:t>.</w:t>
                                  </w:r>
                                </w:p>
                                <w:p w14:paraId="0F762851" w14:textId="2D078B87" w:rsidR="0015341F" w:rsidRDefault="0015341F" w:rsidP="000B4502">
                                  <w:pPr>
                                    <w:rPr>
                                      <w:lang w:bidi="pt-PT"/>
                                    </w:rPr>
                                  </w:pPr>
                                  <w:r>
                                    <w:rPr>
                                      <w:lang w:bidi="pt-PT"/>
                                    </w:rPr>
                                    <w:t xml:space="preserve">Cada função tem agrupado as suas opções, ou seja, no momento de o utilizador selecionar uma das opções, envia esse número para a função e retorna o solicitado. </w:t>
                                  </w:r>
                                </w:p>
                                <w:p w14:paraId="6B8CD5A6" w14:textId="72829F79" w:rsidR="00DF6F36" w:rsidRDefault="00DF6F36" w:rsidP="000B4502">
                                  <w:pPr>
                                    <w:rPr>
                                      <w:lang w:bidi="pt-PT"/>
                                    </w:rPr>
                                  </w:pPr>
                                  <w:r>
                                    <w:rPr>
                                      <w:lang w:bidi="pt-PT"/>
                                    </w:rPr>
                                    <w:t xml:space="preserve">Respetivamente ao gráfico, utilizei o gráfico circular porque é mais </w:t>
                                  </w:r>
                                  <w:r w:rsidR="006B61F0">
                                    <w:rPr>
                                      <w:lang w:bidi="pt-PT"/>
                                    </w:rPr>
                                    <w:t>percetível para verificar a percentagem que tem de livros de cada coleção</w:t>
                                  </w:r>
                                </w:p>
                                <w:p w14:paraId="7C94465D" w14:textId="0823DC1B" w:rsidR="0015341F" w:rsidRPr="0015341F" w:rsidRDefault="0015341F" w:rsidP="000B4502">
                                  <w:r>
                                    <w:rPr>
                                      <w:lang w:bidi="pt-PT"/>
                                    </w:rPr>
                                    <w:t xml:space="preserve">Foi utilizado o módulo os, para poder gerar um ficheiro em </w:t>
                                  </w:r>
                                  <w:r w:rsidR="006B61F0">
                                    <w:rPr>
                                      <w:lang w:bidi="pt-PT"/>
                                    </w:rPr>
                                    <w:t>CSV</w:t>
                                  </w:r>
                                  <w:r>
                                    <w:rPr>
                                      <w:lang w:bidi="pt-PT"/>
                                    </w:rPr>
                                    <w:t xml:space="preserve"> </w:t>
                                  </w:r>
                                  <w:r w:rsidR="00DF6F36">
                                    <w:rPr>
                                      <w:lang w:bidi="pt-PT"/>
                                    </w:rPr>
                                    <w:t>e poder verificar o documento.</w:t>
                                  </w:r>
                                </w:p>
                                <w:p w14:paraId="5151DCDD" w14:textId="0CA114E8" w:rsidR="000B4502" w:rsidRDefault="00706D6E" w:rsidP="000B4502">
                                  <w:pPr>
                                    <w:pStyle w:val="Ttulo3"/>
                                  </w:pPr>
                                  <w:r>
                                    <w:rPr>
                                      <w:lang w:bidi="pt-PT"/>
                                    </w:rPr>
                                    <w:t>Menu</w:t>
                                  </w:r>
                                </w:p>
                                <w:p w14:paraId="3AB96C20" w14:textId="7FE6E3F4" w:rsidR="000B4502" w:rsidRDefault="00706D6E" w:rsidP="000B4502">
                                  <w:pPr>
                                    <w:rPr>
                                      <w:lang w:bidi="pt-PT"/>
                                    </w:rPr>
                                  </w:pPr>
                                  <w:r>
                                    <w:rPr>
                                      <w:lang w:bidi="pt-PT"/>
                                    </w:rPr>
                                    <w:t>O Menu terá como objetivo ter funções relacionadas agrupadas em um subgrupo, tal como descrito em baixo.</w:t>
                                  </w:r>
                                </w:p>
                                <w:p w14:paraId="45C5A6E2" w14:textId="568E0F3C" w:rsidR="00706D6E" w:rsidRPr="00706D6E" w:rsidRDefault="00706D6E" w:rsidP="00706D6E">
                                  <w:pPr>
                                    <w:pStyle w:val="PargrafodaLista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 w:rsidRPr="00706D6E">
                                    <w:rPr>
                                      <w:lang w:val="en-US"/>
                                    </w:rPr>
                                    <w:t>Create a Book Management</w:t>
                                  </w:r>
                                </w:p>
                                <w:p w14:paraId="4A9FFFA5" w14:textId="22E7F561" w:rsidR="00706D6E" w:rsidRPr="00706D6E" w:rsidRDefault="00706D6E" w:rsidP="0015341F">
                                  <w:pPr>
                                    <w:pStyle w:val="PargrafodaLista"/>
                                    <w:numPr>
                                      <w:ilvl w:val="1"/>
                                      <w:numId w:val="4"/>
                                    </w:numPr>
                                    <w:ind w:left="1418"/>
                                    <w:rPr>
                                      <w:lang w:val="en-US"/>
                                    </w:rPr>
                                  </w:pPr>
                                  <w:r w:rsidRPr="00706D6E">
                                    <w:rPr>
                                      <w:lang w:val="en-US"/>
                                    </w:rPr>
                                    <w:t xml:space="preserve">Add a book to the </w:t>
                                  </w:r>
                                  <w:r w:rsidRPr="00706D6E">
                                    <w:rPr>
                                      <w:lang w:val="en-US"/>
                                    </w:rPr>
                                    <w:t>list.</w:t>
                                  </w:r>
                                </w:p>
                                <w:p w14:paraId="771F4B15" w14:textId="7B05219D" w:rsidR="00706D6E" w:rsidRPr="00706D6E" w:rsidRDefault="00706D6E" w:rsidP="0015341F">
                                  <w:pPr>
                                    <w:pStyle w:val="PargrafodaLista"/>
                                    <w:numPr>
                                      <w:ilvl w:val="1"/>
                                      <w:numId w:val="4"/>
                                    </w:numPr>
                                    <w:ind w:left="1418"/>
                                    <w:rPr>
                                      <w:lang w:val="en-US"/>
                                    </w:rPr>
                                  </w:pPr>
                                  <w:r w:rsidRPr="00706D6E">
                                    <w:rPr>
                                      <w:lang w:val="en-US"/>
                                    </w:rPr>
                                    <w:t xml:space="preserve">Remove a book from the </w:t>
                                  </w:r>
                                  <w:r w:rsidRPr="00706D6E">
                                    <w:rPr>
                                      <w:lang w:val="en-US"/>
                                    </w:rPr>
                                    <w:t>list.</w:t>
                                  </w:r>
                                </w:p>
                                <w:p w14:paraId="5F98F3A6" w14:textId="4F1A496F" w:rsidR="00706D6E" w:rsidRDefault="00706D6E" w:rsidP="00706D6E">
                                  <w:pPr>
                                    <w:pStyle w:val="PargrafodaLista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 w:rsidRPr="00706D6E">
                                    <w:rPr>
                                      <w:lang w:val="en-US"/>
                                    </w:rPr>
                                    <w:t xml:space="preserve">Create a Search function for a book in the </w:t>
                                  </w:r>
                                  <w:r w:rsidR="0015341F" w:rsidRPr="00706D6E">
                                    <w:rPr>
                                      <w:lang w:val="en-US"/>
                                    </w:rPr>
                                    <w:t>list.</w:t>
                                  </w:r>
                                </w:p>
                                <w:p w14:paraId="57B49C39" w14:textId="73114246" w:rsidR="00706D6E" w:rsidRDefault="00706D6E" w:rsidP="0015341F">
                                  <w:pPr>
                                    <w:pStyle w:val="PargrafodaLista"/>
                                    <w:numPr>
                                      <w:ilvl w:val="1"/>
                                      <w:numId w:val="4"/>
                                    </w:numPr>
                                    <w:ind w:left="1134"/>
                                    <w:rPr>
                                      <w:lang w:val="en-US"/>
                                    </w:rPr>
                                  </w:pPr>
                                  <w:r w:rsidRPr="00706D6E">
                                    <w:rPr>
                                      <w:lang w:val="en-US"/>
                                    </w:rPr>
                                    <w:t xml:space="preserve">Search in list by </w:t>
                                  </w:r>
                                  <w:r w:rsidR="0015341F" w:rsidRPr="00706D6E">
                                    <w:rPr>
                                      <w:lang w:val="en-US"/>
                                    </w:rPr>
                                    <w:t>title.</w:t>
                                  </w:r>
                                </w:p>
                                <w:p w14:paraId="5369100B" w14:textId="1FA479BA" w:rsidR="0015341F" w:rsidRDefault="00706D6E" w:rsidP="0015341F">
                                  <w:pPr>
                                    <w:pStyle w:val="PargrafodaLista"/>
                                    <w:numPr>
                                      <w:ilvl w:val="1"/>
                                      <w:numId w:val="4"/>
                                    </w:numPr>
                                    <w:ind w:left="1134"/>
                                    <w:rPr>
                                      <w:lang w:val="en-US"/>
                                    </w:rPr>
                                  </w:pPr>
                                  <w:r w:rsidRPr="00706D6E">
                                    <w:rPr>
                                      <w:lang w:val="en-US"/>
                                    </w:rPr>
                                    <w:t xml:space="preserve">Search in list by </w:t>
                                  </w:r>
                                  <w:r w:rsidR="0015341F" w:rsidRPr="00706D6E">
                                    <w:rPr>
                                      <w:lang w:val="en-US"/>
                                    </w:rPr>
                                    <w:t>collection.</w:t>
                                  </w:r>
                                </w:p>
                                <w:p w14:paraId="665BCA0B" w14:textId="646FC4B2" w:rsidR="0015341F" w:rsidRDefault="00706D6E" w:rsidP="0015341F">
                                  <w:pPr>
                                    <w:pStyle w:val="PargrafodaLista"/>
                                    <w:numPr>
                                      <w:ilvl w:val="1"/>
                                      <w:numId w:val="4"/>
                                    </w:numPr>
                                    <w:ind w:left="1134"/>
                                    <w:rPr>
                                      <w:lang w:val="en-US"/>
                                    </w:rPr>
                                  </w:pPr>
                                  <w:r w:rsidRPr="0015341F">
                                    <w:rPr>
                                      <w:lang w:val="en-US"/>
                                    </w:rPr>
                                    <w:t xml:space="preserve">Search in list by </w:t>
                                  </w:r>
                                  <w:r w:rsidR="0015341F" w:rsidRPr="0015341F">
                                    <w:rPr>
                                      <w:lang w:val="en-US"/>
                                    </w:rPr>
                                    <w:t>year.</w:t>
                                  </w:r>
                                </w:p>
                                <w:p w14:paraId="5CF1F5AA" w14:textId="77777777" w:rsidR="0015341F" w:rsidRDefault="00706D6E" w:rsidP="0015341F">
                                  <w:pPr>
                                    <w:pStyle w:val="PargrafodaLista"/>
                                    <w:numPr>
                                      <w:ilvl w:val="1"/>
                                      <w:numId w:val="4"/>
                                    </w:numPr>
                                    <w:ind w:left="1134"/>
                                    <w:rPr>
                                      <w:lang w:val="en-US"/>
                                    </w:rPr>
                                  </w:pPr>
                                  <w:r w:rsidRPr="0015341F">
                                    <w:rPr>
                                      <w:lang w:val="en-US"/>
                                    </w:rPr>
                                    <w:t xml:space="preserve">Search in list by </w:t>
                                  </w:r>
                                  <w:r w:rsidR="0015341F" w:rsidRPr="0015341F">
                                    <w:rPr>
                                      <w:lang w:val="en-US"/>
                                    </w:rPr>
                                    <w:t>author.</w:t>
                                  </w:r>
                                </w:p>
                                <w:p w14:paraId="405958AE" w14:textId="2E94EE9F" w:rsidR="0015341F" w:rsidRDefault="00706D6E" w:rsidP="00706D6E">
                                  <w:pPr>
                                    <w:pStyle w:val="PargrafodaLista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 w:rsidRPr="0015341F">
                                    <w:rPr>
                                      <w:lang w:val="en-US"/>
                                    </w:rPr>
                                    <w:t xml:space="preserve">View all books group by </w:t>
                                  </w:r>
                                  <w:r w:rsidR="0015341F" w:rsidRPr="0015341F">
                                    <w:rPr>
                                      <w:lang w:val="en-US"/>
                                    </w:rPr>
                                    <w:t>collection.</w:t>
                                  </w:r>
                                </w:p>
                                <w:p w14:paraId="530BF212" w14:textId="77777777" w:rsidR="0015341F" w:rsidRDefault="00706D6E" w:rsidP="00837AF8">
                                  <w:pPr>
                                    <w:pStyle w:val="PargrafodaLista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 w:rsidRPr="0015341F">
                                    <w:rPr>
                                      <w:lang w:val="en-US"/>
                                    </w:rPr>
                                    <w:t>File Management</w:t>
                                  </w:r>
                                </w:p>
                                <w:p w14:paraId="5930B56A" w14:textId="6784BD3E" w:rsidR="0015341F" w:rsidRDefault="00706D6E" w:rsidP="0015341F">
                                  <w:pPr>
                                    <w:pStyle w:val="PargrafodaLista"/>
                                    <w:numPr>
                                      <w:ilvl w:val="1"/>
                                      <w:numId w:val="4"/>
                                    </w:numPr>
                                    <w:ind w:left="1134"/>
                                    <w:rPr>
                                      <w:lang w:val="en-US"/>
                                    </w:rPr>
                                  </w:pPr>
                                  <w:r w:rsidRPr="0015341F">
                                    <w:rPr>
                                      <w:lang w:val="en-US"/>
                                    </w:rPr>
                                    <w:t xml:space="preserve">Save the list to a </w:t>
                                  </w:r>
                                  <w:r w:rsidR="0015341F" w:rsidRPr="0015341F">
                                    <w:rPr>
                                      <w:lang w:val="en-US"/>
                                    </w:rPr>
                                    <w:t>file.</w:t>
                                  </w:r>
                                </w:p>
                                <w:p w14:paraId="7D6498A4" w14:textId="77777777" w:rsidR="0015341F" w:rsidRDefault="0015341F" w:rsidP="0015341F">
                                  <w:pPr>
                                    <w:pStyle w:val="PargrafodaLista"/>
                                    <w:numPr>
                                      <w:ilvl w:val="1"/>
                                      <w:numId w:val="4"/>
                                    </w:numPr>
                                    <w:ind w:left="1134"/>
                                    <w:rPr>
                                      <w:lang w:val="en-US"/>
                                    </w:rPr>
                                  </w:pPr>
                                  <w:r w:rsidRPr="0015341F">
                                    <w:rPr>
                                      <w:lang w:val="en-US"/>
                                    </w:rPr>
                                    <w:t>L</w:t>
                                  </w:r>
                                  <w:r w:rsidR="00706D6E" w:rsidRPr="0015341F">
                                    <w:rPr>
                                      <w:lang w:val="en-US"/>
                                    </w:rPr>
                                    <w:t xml:space="preserve">oad the list from a </w:t>
                                  </w:r>
                                  <w:r w:rsidRPr="0015341F">
                                    <w:rPr>
                                      <w:lang w:val="en-US"/>
                                    </w:rPr>
                                    <w:t>file.</w:t>
                                  </w:r>
                                </w:p>
                                <w:p w14:paraId="147C71AB" w14:textId="500C3E77" w:rsidR="00706D6E" w:rsidRPr="0015341F" w:rsidRDefault="00706D6E" w:rsidP="00872923">
                                  <w:pPr>
                                    <w:pStyle w:val="PargrafodaLista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 w:rsidRPr="0015341F">
                                    <w:rPr>
                                      <w:lang w:val="en-US"/>
                                    </w:rPr>
                                    <w:t xml:space="preserve">View a graphic from a </w:t>
                                  </w:r>
                                  <w:r w:rsidR="0015341F" w:rsidRPr="0015341F">
                                    <w:rPr>
                                      <w:lang w:val="en-US"/>
                                    </w:rPr>
                                    <w:t>file.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E8B726" id="Caixa de Texto 11" o:spid="_x0000_s1037" type="#_x0000_t202" style="width:345pt;height:60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yQMQIAAF0EAAAOAAAAZHJzL2Uyb0RvYy54bWysVE2P2yAQvVfqf0DcGyfZfGytOKs0q1SV&#10;ot2VstWeCYYYCTMUSOz013fA+eq2p6oXPMMMj5k3D88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" fillcolor="white [3201]" stroked="f" strokeweight=".5pt">
                      <v:textbox>
                        <w:txbxContent>
                          <w:p w14:paraId="4BF37538" w14:textId="7EAF8D60" w:rsidR="000B4502" w:rsidRDefault="00FE6127" w:rsidP="000B4502">
                            <w:pPr>
                              <w:pStyle w:val="Ttulo1"/>
                            </w:pPr>
                            <w:r>
                              <w:rPr>
                                <w:lang w:bidi="pt-PT"/>
                              </w:rPr>
                              <w:t>Base</w:t>
                            </w:r>
                          </w:p>
                          <w:p w14:paraId="55E4B84A" w14:textId="41FEBB11" w:rsidR="000B4502" w:rsidRDefault="00FE6127" w:rsidP="000B4502">
                            <w:pPr>
                              <w:rPr>
                                <w:lang w:bidi="pt-PT"/>
                              </w:rPr>
                            </w:pPr>
                            <w:r>
                              <w:rPr>
                                <w:lang w:bidi="pt-PT"/>
                              </w:rPr>
                              <w:t xml:space="preserve">Irá ter uma base já pré-definida para que se possa </w:t>
                            </w:r>
                            <w:r w:rsidR="00706D6E">
                              <w:rPr>
                                <w:lang w:bidi="pt-PT"/>
                              </w:rPr>
                              <w:t xml:space="preserve">listar os livros e que não seja necessário neste momento adicionar colunas. </w:t>
                            </w:r>
                          </w:p>
                          <w:p w14:paraId="207179C3" w14:textId="284AF85E" w:rsidR="00706D6E" w:rsidRDefault="00706D6E" w:rsidP="000B4502">
                            <w:r>
                              <w:rPr>
                                <w:lang w:bidi="pt-PT"/>
                              </w:rPr>
                              <w:t>Terá um dicionário pré-definido com o título, autor, ano e coleção (estilo de livro)</w:t>
                            </w:r>
                          </w:p>
                          <w:p w14:paraId="427ECBA5" w14:textId="088C7A9E" w:rsidR="000B4502" w:rsidRDefault="0015341F" w:rsidP="000B4502">
                            <w:pPr>
                              <w:pStyle w:val="Ttulo2"/>
                            </w:pPr>
                            <w:r>
                              <w:rPr>
                                <w:lang w:bidi="pt-PT"/>
                              </w:rPr>
                              <w:t xml:space="preserve">Funções - </w:t>
                            </w:r>
                            <w:proofErr w:type="spellStart"/>
                            <w:r>
                              <w:rPr>
                                <w:lang w:bidi="pt-PT"/>
                              </w:rPr>
                              <w:t>backend</w:t>
                            </w:r>
                            <w:proofErr w:type="spellEnd"/>
                          </w:p>
                          <w:p w14:paraId="15574DD7" w14:textId="1CFD9D8F" w:rsidR="000B4502" w:rsidRDefault="0015341F" w:rsidP="000B4502">
                            <w:pPr>
                              <w:rPr>
                                <w:i/>
                                <w:iCs/>
                                <w:lang w:bidi="pt-PT"/>
                              </w:rPr>
                            </w:pPr>
                            <w:r>
                              <w:rPr>
                                <w:lang w:bidi="pt-PT"/>
                              </w:rPr>
                              <w:t xml:space="preserve">Para este programa foram utilizados os módulos </w:t>
                            </w:r>
                            <w:r w:rsidRPr="0015341F">
                              <w:rPr>
                                <w:i/>
                                <w:iCs/>
                                <w:lang w:bidi="pt-PT"/>
                              </w:rPr>
                              <w:t xml:space="preserve">os, pandas e </w:t>
                            </w:r>
                            <w:proofErr w:type="spellStart"/>
                            <w:r w:rsidRPr="0015341F">
                              <w:rPr>
                                <w:i/>
                                <w:iCs/>
                                <w:lang w:bidi="pt-PT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bidi="pt-PT"/>
                              </w:rPr>
                              <w:t>.</w:t>
                            </w:r>
                          </w:p>
                          <w:p w14:paraId="0F762851" w14:textId="2D078B87" w:rsidR="0015341F" w:rsidRDefault="0015341F" w:rsidP="000B4502">
                            <w:pPr>
                              <w:rPr>
                                <w:lang w:bidi="pt-PT"/>
                              </w:rPr>
                            </w:pPr>
                            <w:r>
                              <w:rPr>
                                <w:lang w:bidi="pt-PT"/>
                              </w:rPr>
                              <w:t xml:space="preserve">Cada função tem agrupado as suas opções, ou seja, no momento de o utilizador selecionar uma das opções, envia esse número para a função e retorna o solicitado. </w:t>
                            </w:r>
                          </w:p>
                          <w:p w14:paraId="6B8CD5A6" w14:textId="72829F79" w:rsidR="00DF6F36" w:rsidRDefault="00DF6F36" w:rsidP="000B4502">
                            <w:pPr>
                              <w:rPr>
                                <w:lang w:bidi="pt-PT"/>
                              </w:rPr>
                            </w:pPr>
                            <w:r>
                              <w:rPr>
                                <w:lang w:bidi="pt-PT"/>
                              </w:rPr>
                              <w:t xml:space="preserve">Respetivamente ao gráfico, utilizei o gráfico circular porque é mais </w:t>
                            </w:r>
                            <w:r w:rsidR="006B61F0">
                              <w:rPr>
                                <w:lang w:bidi="pt-PT"/>
                              </w:rPr>
                              <w:t>percetível para verificar a percentagem que tem de livros de cada coleção</w:t>
                            </w:r>
                          </w:p>
                          <w:p w14:paraId="7C94465D" w14:textId="0823DC1B" w:rsidR="0015341F" w:rsidRPr="0015341F" w:rsidRDefault="0015341F" w:rsidP="000B4502">
                            <w:r>
                              <w:rPr>
                                <w:lang w:bidi="pt-PT"/>
                              </w:rPr>
                              <w:t xml:space="preserve">Foi utilizado o módulo os, para poder gerar um ficheiro em </w:t>
                            </w:r>
                            <w:r w:rsidR="006B61F0">
                              <w:rPr>
                                <w:lang w:bidi="pt-PT"/>
                              </w:rPr>
                              <w:t>CSV</w:t>
                            </w:r>
                            <w:r>
                              <w:rPr>
                                <w:lang w:bidi="pt-PT"/>
                              </w:rPr>
                              <w:t xml:space="preserve"> </w:t>
                            </w:r>
                            <w:r w:rsidR="00DF6F36">
                              <w:rPr>
                                <w:lang w:bidi="pt-PT"/>
                              </w:rPr>
                              <w:t>e poder verificar o documento.</w:t>
                            </w:r>
                          </w:p>
                          <w:p w14:paraId="5151DCDD" w14:textId="0CA114E8" w:rsidR="000B4502" w:rsidRDefault="00706D6E" w:rsidP="000B4502">
                            <w:pPr>
                              <w:pStyle w:val="Ttulo3"/>
                            </w:pPr>
                            <w:r>
                              <w:rPr>
                                <w:lang w:bidi="pt-PT"/>
                              </w:rPr>
                              <w:t>Menu</w:t>
                            </w:r>
                          </w:p>
                          <w:p w14:paraId="3AB96C20" w14:textId="7FE6E3F4" w:rsidR="000B4502" w:rsidRDefault="00706D6E" w:rsidP="000B4502">
                            <w:pPr>
                              <w:rPr>
                                <w:lang w:bidi="pt-PT"/>
                              </w:rPr>
                            </w:pPr>
                            <w:r>
                              <w:rPr>
                                <w:lang w:bidi="pt-PT"/>
                              </w:rPr>
                              <w:t>O Menu terá como objetivo ter funções relacionadas agrupadas em um subgrupo, tal como descrito em baixo.</w:t>
                            </w:r>
                          </w:p>
                          <w:p w14:paraId="45C5A6E2" w14:textId="568E0F3C" w:rsidR="00706D6E" w:rsidRPr="00706D6E" w:rsidRDefault="00706D6E" w:rsidP="00706D6E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706D6E">
                              <w:rPr>
                                <w:lang w:val="en-US"/>
                              </w:rPr>
                              <w:t>Create a Book Management</w:t>
                            </w:r>
                          </w:p>
                          <w:p w14:paraId="4A9FFFA5" w14:textId="22E7F561" w:rsidR="00706D6E" w:rsidRPr="00706D6E" w:rsidRDefault="00706D6E" w:rsidP="0015341F">
                            <w:pPr>
                              <w:pStyle w:val="PargrafodaLista"/>
                              <w:numPr>
                                <w:ilvl w:val="1"/>
                                <w:numId w:val="4"/>
                              </w:numPr>
                              <w:ind w:left="1418"/>
                              <w:rPr>
                                <w:lang w:val="en-US"/>
                              </w:rPr>
                            </w:pPr>
                            <w:r w:rsidRPr="00706D6E">
                              <w:rPr>
                                <w:lang w:val="en-US"/>
                              </w:rPr>
                              <w:t xml:space="preserve">Add a book to the </w:t>
                            </w:r>
                            <w:r w:rsidRPr="00706D6E">
                              <w:rPr>
                                <w:lang w:val="en-US"/>
                              </w:rPr>
                              <w:t>list.</w:t>
                            </w:r>
                          </w:p>
                          <w:p w14:paraId="771F4B15" w14:textId="7B05219D" w:rsidR="00706D6E" w:rsidRPr="00706D6E" w:rsidRDefault="00706D6E" w:rsidP="0015341F">
                            <w:pPr>
                              <w:pStyle w:val="PargrafodaLista"/>
                              <w:numPr>
                                <w:ilvl w:val="1"/>
                                <w:numId w:val="4"/>
                              </w:numPr>
                              <w:ind w:left="1418"/>
                              <w:rPr>
                                <w:lang w:val="en-US"/>
                              </w:rPr>
                            </w:pPr>
                            <w:r w:rsidRPr="00706D6E">
                              <w:rPr>
                                <w:lang w:val="en-US"/>
                              </w:rPr>
                              <w:t xml:space="preserve">Remove a book from the </w:t>
                            </w:r>
                            <w:r w:rsidRPr="00706D6E">
                              <w:rPr>
                                <w:lang w:val="en-US"/>
                              </w:rPr>
                              <w:t>list.</w:t>
                            </w:r>
                          </w:p>
                          <w:p w14:paraId="5F98F3A6" w14:textId="4F1A496F" w:rsidR="00706D6E" w:rsidRDefault="00706D6E" w:rsidP="00706D6E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706D6E">
                              <w:rPr>
                                <w:lang w:val="en-US"/>
                              </w:rPr>
                              <w:t xml:space="preserve">Create a Search function for a book in the </w:t>
                            </w:r>
                            <w:r w:rsidR="0015341F" w:rsidRPr="00706D6E">
                              <w:rPr>
                                <w:lang w:val="en-US"/>
                              </w:rPr>
                              <w:t>list.</w:t>
                            </w:r>
                          </w:p>
                          <w:p w14:paraId="57B49C39" w14:textId="73114246" w:rsidR="00706D6E" w:rsidRDefault="00706D6E" w:rsidP="0015341F">
                            <w:pPr>
                              <w:pStyle w:val="PargrafodaLista"/>
                              <w:numPr>
                                <w:ilvl w:val="1"/>
                                <w:numId w:val="4"/>
                              </w:numPr>
                              <w:ind w:left="1134"/>
                              <w:rPr>
                                <w:lang w:val="en-US"/>
                              </w:rPr>
                            </w:pPr>
                            <w:r w:rsidRPr="00706D6E">
                              <w:rPr>
                                <w:lang w:val="en-US"/>
                              </w:rPr>
                              <w:t xml:space="preserve">Search in list by </w:t>
                            </w:r>
                            <w:r w:rsidR="0015341F" w:rsidRPr="00706D6E">
                              <w:rPr>
                                <w:lang w:val="en-US"/>
                              </w:rPr>
                              <w:t>title.</w:t>
                            </w:r>
                          </w:p>
                          <w:p w14:paraId="5369100B" w14:textId="1FA479BA" w:rsidR="0015341F" w:rsidRDefault="00706D6E" w:rsidP="0015341F">
                            <w:pPr>
                              <w:pStyle w:val="PargrafodaLista"/>
                              <w:numPr>
                                <w:ilvl w:val="1"/>
                                <w:numId w:val="4"/>
                              </w:numPr>
                              <w:ind w:left="1134"/>
                              <w:rPr>
                                <w:lang w:val="en-US"/>
                              </w:rPr>
                            </w:pPr>
                            <w:r w:rsidRPr="00706D6E">
                              <w:rPr>
                                <w:lang w:val="en-US"/>
                              </w:rPr>
                              <w:t xml:space="preserve">Search in list by </w:t>
                            </w:r>
                            <w:r w:rsidR="0015341F" w:rsidRPr="00706D6E">
                              <w:rPr>
                                <w:lang w:val="en-US"/>
                              </w:rPr>
                              <w:t>collection.</w:t>
                            </w:r>
                          </w:p>
                          <w:p w14:paraId="665BCA0B" w14:textId="646FC4B2" w:rsidR="0015341F" w:rsidRDefault="00706D6E" w:rsidP="0015341F">
                            <w:pPr>
                              <w:pStyle w:val="PargrafodaLista"/>
                              <w:numPr>
                                <w:ilvl w:val="1"/>
                                <w:numId w:val="4"/>
                              </w:numPr>
                              <w:ind w:left="1134"/>
                              <w:rPr>
                                <w:lang w:val="en-US"/>
                              </w:rPr>
                            </w:pPr>
                            <w:r w:rsidRPr="0015341F">
                              <w:rPr>
                                <w:lang w:val="en-US"/>
                              </w:rPr>
                              <w:t xml:space="preserve">Search in list by </w:t>
                            </w:r>
                            <w:r w:rsidR="0015341F" w:rsidRPr="0015341F">
                              <w:rPr>
                                <w:lang w:val="en-US"/>
                              </w:rPr>
                              <w:t>year.</w:t>
                            </w:r>
                          </w:p>
                          <w:p w14:paraId="5CF1F5AA" w14:textId="77777777" w:rsidR="0015341F" w:rsidRDefault="00706D6E" w:rsidP="0015341F">
                            <w:pPr>
                              <w:pStyle w:val="PargrafodaLista"/>
                              <w:numPr>
                                <w:ilvl w:val="1"/>
                                <w:numId w:val="4"/>
                              </w:numPr>
                              <w:ind w:left="1134"/>
                              <w:rPr>
                                <w:lang w:val="en-US"/>
                              </w:rPr>
                            </w:pPr>
                            <w:r w:rsidRPr="0015341F">
                              <w:rPr>
                                <w:lang w:val="en-US"/>
                              </w:rPr>
                              <w:t xml:space="preserve">Search in list by </w:t>
                            </w:r>
                            <w:r w:rsidR="0015341F" w:rsidRPr="0015341F">
                              <w:rPr>
                                <w:lang w:val="en-US"/>
                              </w:rPr>
                              <w:t>author.</w:t>
                            </w:r>
                          </w:p>
                          <w:p w14:paraId="405958AE" w14:textId="2E94EE9F" w:rsidR="0015341F" w:rsidRDefault="00706D6E" w:rsidP="00706D6E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15341F">
                              <w:rPr>
                                <w:lang w:val="en-US"/>
                              </w:rPr>
                              <w:t xml:space="preserve">View all books group by </w:t>
                            </w:r>
                            <w:r w:rsidR="0015341F" w:rsidRPr="0015341F">
                              <w:rPr>
                                <w:lang w:val="en-US"/>
                              </w:rPr>
                              <w:t>collection.</w:t>
                            </w:r>
                          </w:p>
                          <w:p w14:paraId="530BF212" w14:textId="77777777" w:rsidR="0015341F" w:rsidRDefault="00706D6E" w:rsidP="00837AF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15341F">
                              <w:rPr>
                                <w:lang w:val="en-US"/>
                              </w:rPr>
                              <w:t>File Management</w:t>
                            </w:r>
                          </w:p>
                          <w:p w14:paraId="5930B56A" w14:textId="6784BD3E" w:rsidR="0015341F" w:rsidRDefault="00706D6E" w:rsidP="0015341F">
                            <w:pPr>
                              <w:pStyle w:val="PargrafodaLista"/>
                              <w:numPr>
                                <w:ilvl w:val="1"/>
                                <w:numId w:val="4"/>
                              </w:numPr>
                              <w:ind w:left="1134"/>
                              <w:rPr>
                                <w:lang w:val="en-US"/>
                              </w:rPr>
                            </w:pPr>
                            <w:r w:rsidRPr="0015341F">
                              <w:rPr>
                                <w:lang w:val="en-US"/>
                              </w:rPr>
                              <w:t xml:space="preserve">Save the list to a </w:t>
                            </w:r>
                            <w:r w:rsidR="0015341F" w:rsidRPr="0015341F">
                              <w:rPr>
                                <w:lang w:val="en-US"/>
                              </w:rPr>
                              <w:t>file.</w:t>
                            </w:r>
                          </w:p>
                          <w:p w14:paraId="7D6498A4" w14:textId="77777777" w:rsidR="0015341F" w:rsidRDefault="0015341F" w:rsidP="0015341F">
                            <w:pPr>
                              <w:pStyle w:val="PargrafodaLista"/>
                              <w:numPr>
                                <w:ilvl w:val="1"/>
                                <w:numId w:val="4"/>
                              </w:numPr>
                              <w:ind w:left="1134"/>
                              <w:rPr>
                                <w:lang w:val="en-US"/>
                              </w:rPr>
                            </w:pPr>
                            <w:r w:rsidRPr="0015341F">
                              <w:rPr>
                                <w:lang w:val="en-US"/>
                              </w:rPr>
                              <w:t>L</w:t>
                            </w:r>
                            <w:r w:rsidR="00706D6E" w:rsidRPr="0015341F">
                              <w:rPr>
                                <w:lang w:val="en-US"/>
                              </w:rPr>
                              <w:t xml:space="preserve">oad the list from a </w:t>
                            </w:r>
                            <w:r w:rsidRPr="0015341F">
                              <w:rPr>
                                <w:lang w:val="en-US"/>
                              </w:rPr>
                              <w:t>file.</w:t>
                            </w:r>
                          </w:p>
                          <w:p w14:paraId="147C71AB" w14:textId="500C3E77" w:rsidR="00706D6E" w:rsidRPr="0015341F" w:rsidRDefault="00706D6E" w:rsidP="00872923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 w:rsidRPr="0015341F">
                              <w:rPr>
                                <w:lang w:val="en-US"/>
                              </w:rPr>
                              <w:t xml:space="preserve">View a graphic from a </w:t>
                            </w:r>
                            <w:r w:rsidR="0015341F" w:rsidRPr="0015341F">
                              <w:rPr>
                                <w:lang w:val="en-US"/>
                              </w:rPr>
                              <w:t>file.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B4502" w14:paraId="74B42749" w14:textId="77777777" w:rsidTr="006B61F0">
        <w:trPr>
          <w:trHeight w:val="1628"/>
        </w:trPr>
        <w:tc>
          <w:tcPr>
            <w:tcW w:w="11809" w:type="dxa"/>
            <w:gridSpan w:val="3"/>
            <w:vAlign w:val="center"/>
          </w:tcPr>
          <w:p w14:paraId="5AEDED44" w14:textId="182CD760" w:rsidR="000B4502" w:rsidRPr="000B4502" w:rsidRDefault="000B4502" w:rsidP="006B61F0">
            <w:pPr>
              <w:spacing w:after="0" w:line="240" w:lineRule="auto"/>
            </w:pPr>
          </w:p>
        </w:tc>
      </w:tr>
      <w:tr w:rsidR="00A1111B" w14:paraId="3AF7C28B" w14:textId="77777777" w:rsidTr="006B61F0">
        <w:trPr>
          <w:trHeight w:val="375"/>
        </w:trPr>
        <w:tc>
          <w:tcPr>
            <w:tcW w:w="11809" w:type="dxa"/>
            <w:gridSpan w:val="3"/>
            <w:vAlign w:val="center"/>
          </w:tcPr>
          <w:p w14:paraId="3E5416B4" w14:textId="77777777" w:rsidR="00A1111B" w:rsidRDefault="00A1111B" w:rsidP="006B61F0">
            <w:pPr>
              <w:spacing w:after="0" w:line="240" w:lineRule="auto"/>
              <w:ind w:left="720"/>
              <w:jc w:val="right"/>
              <w:rPr>
                <w:noProof/>
              </w:rPr>
            </w:pPr>
            <w:r>
              <w:rPr>
                <w:noProof/>
                <w:lang w:bidi="pt-PT"/>
              </w:rPr>
              <w:t>Página 2</w:t>
            </w:r>
          </w:p>
        </w:tc>
      </w:tr>
    </w:tbl>
    <w:p w14:paraId="4DEF2F74" w14:textId="77777777" w:rsidR="00392FA9" w:rsidRDefault="00392FA9"/>
    <w:sectPr w:rsidR="00392FA9" w:rsidSect="001A08EE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199E"/>
    <w:multiLevelType w:val="multilevel"/>
    <w:tmpl w:val="CD36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2039C"/>
    <w:multiLevelType w:val="multilevel"/>
    <w:tmpl w:val="CE7E6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16362A5"/>
    <w:multiLevelType w:val="multilevel"/>
    <w:tmpl w:val="DFEAC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2F90ED8"/>
    <w:multiLevelType w:val="multilevel"/>
    <w:tmpl w:val="3B1A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494414">
    <w:abstractNumId w:val="3"/>
  </w:num>
  <w:num w:numId="2" w16cid:durableId="1948343278">
    <w:abstractNumId w:val="0"/>
  </w:num>
  <w:num w:numId="3" w16cid:durableId="1267925624">
    <w:abstractNumId w:val="2"/>
  </w:num>
  <w:num w:numId="4" w16cid:durableId="201491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27"/>
    <w:rsid w:val="00021C04"/>
    <w:rsid w:val="000B4502"/>
    <w:rsid w:val="0015341F"/>
    <w:rsid w:val="001A08EE"/>
    <w:rsid w:val="00392FA9"/>
    <w:rsid w:val="003E483D"/>
    <w:rsid w:val="0046365A"/>
    <w:rsid w:val="00515218"/>
    <w:rsid w:val="00613B6C"/>
    <w:rsid w:val="006B61F0"/>
    <w:rsid w:val="00706D6E"/>
    <w:rsid w:val="00776712"/>
    <w:rsid w:val="007E5EEB"/>
    <w:rsid w:val="00A1111B"/>
    <w:rsid w:val="00D76AB2"/>
    <w:rsid w:val="00DF6F36"/>
    <w:rsid w:val="00F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1AE4"/>
  <w15:chartTrackingRefBased/>
  <w15:docId w15:val="{78D5A99C-6E21-4E6E-B224-FA7D2ED5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7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E4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E483D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6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E483D"/>
    <w:rPr>
      <w:rFonts w:asciiTheme="majorHAnsi" w:eastAsiaTheme="majorEastAsia" w:hAnsiTheme="majorHAnsi" w:cstheme="majorBidi"/>
      <w:spacing w:val="-10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4502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4502"/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0B4502"/>
    <w:pPr>
      <w:spacing w:after="0" w:line="240" w:lineRule="auto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3E483D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PargrafodaLista">
    <w:name w:val="List Paragraph"/>
    <w:basedOn w:val="Normal"/>
    <w:uiPriority w:val="34"/>
    <w:qFormat/>
    <w:rsid w:val="00706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es\AppData\Roaming\Microsoft\Templates\Relat&#243;rio%20(tema%20Origem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07843-01E7-4669-B2D9-67278AB4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Origem).dotx</Template>
  <TotalTime>60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Pereira</dc:creator>
  <cp:keywords/>
  <dc:description/>
  <cp:lastModifiedBy>Vanessa Pereira</cp:lastModifiedBy>
  <cp:revision>1</cp:revision>
  <dcterms:created xsi:type="dcterms:W3CDTF">2024-05-04T19:43:00Z</dcterms:created>
  <dcterms:modified xsi:type="dcterms:W3CDTF">2024-05-04T20:43:00Z</dcterms:modified>
</cp:coreProperties>
</file>